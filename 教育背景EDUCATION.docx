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399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89"/>
        <w:gridCol w:w="7075"/>
        <w:gridCol w:w="3855"/>
      </w:tblGrid>
      <w:tr w:rsidR="0032313F" w:rsidRPr="007D67ED" w:rsidTr="00150009">
        <w:trPr>
          <w:trHeight w:hRule="exact" w:val="443"/>
        </w:trPr>
        <w:tc>
          <w:tcPr>
            <w:tcW w:w="280" w:type="dxa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7264" w:type="dxa"/>
            <w:gridSpan w:val="2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3855" w:type="dxa"/>
            <w:shd w:val="clear" w:color="auto" w:fill="ECEDEF"/>
          </w:tcPr>
          <w:p w:rsidR="00F558B4" w:rsidRPr="00475A47" w:rsidRDefault="00F558B4" w:rsidP="00475A47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32313F" w:rsidRPr="007D67ED" w:rsidTr="00150009">
        <w:trPr>
          <w:trHeight w:val="15420"/>
        </w:trPr>
        <w:tc>
          <w:tcPr>
            <w:tcW w:w="469" w:type="dxa"/>
            <w:gridSpan w:val="2"/>
            <w:shd w:val="clear" w:color="auto" w:fill="FFFFFF" w:themeFill="background1"/>
          </w:tcPr>
          <w:p w:rsidR="00F558B4" w:rsidRPr="00475A47" w:rsidRDefault="00F558B4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7075" w:type="dxa"/>
            <w:shd w:val="clear" w:color="auto" w:fill="FFFFFF" w:themeFill="background1"/>
          </w:tcPr>
          <w:p w:rsidR="00F558B4" w:rsidRPr="003A0E22" w:rsidRDefault="00C3616E" w:rsidP="003A0E22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1888A7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5104" behindDoc="0" locked="0" layoutInCell="1" allowOverlap="1" wp14:anchorId="60017F8C" wp14:editId="075909CB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86360</wp:posOffset>
                  </wp:positionV>
                  <wp:extent cx="396000" cy="396000"/>
                  <wp:effectExtent l="0" t="0" r="10795" b="10795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4EA193E3" wp14:editId="430F33F7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2CC43" id="直线连接符 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4pt,23.75pt" to="313.6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&#13;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558B4" w:rsidRPr="003A0E22">
              <w:rPr>
                <w:rFonts w:ascii="微软雅黑" w:eastAsia="微软雅黑" w:hAnsi="微软雅黑"/>
                <w:b/>
                <w:color w:val="0B628B"/>
              </w:rPr>
              <w:t>教育背景EDUCATION</w:t>
            </w:r>
          </w:p>
          <w:p w:rsidR="00F558B4" w:rsidRPr="00CD053B" w:rsidRDefault="00106DA5" w:rsidP="00942C5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爱丁堡大学 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数据科学 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 w:rsidRPr="00CD053B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硕士</w:t>
            </w:r>
            <w:r w:rsidR="00F558B4"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201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7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.9-20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18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.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7</w:t>
            </w:r>
          </w:p>
          <w:p w:rsidR="00F558B4" w:rsidRDefault="00CD053B" w:rsidP="007A5F24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GPA 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2/26  专业排名 4/50</w:t>
            </w:r>
          </w:p>
          <w:p w:rsidR="00CD053B" w:rsidRPr="00CD053B" w:rsidRDefault="00CD053B" w:rsidP="006D6B3A">
            <w:pPr>
              <w:tabs>
                <w:tab w:val="center" w:pos="880"/>
              </w:tabs>
              <w:spacing w:beforeLines="50" w:before="163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Office PLUS大学 软件工程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本科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2009.9-2013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.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6</w:t>
            </w:r>
          </w:p>
          <w:p w:rsidR="00CD053B" w:rsidRDefault="00CD053B" w:rsidP="00CD053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GPA 3.5/4.0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3/28  专业排名 6/57</w:t>
            </w:r>
          </w:p>
          <w:p w:rsidR="00CD053B" w:rsidRPr="003A0E22" w:rsidRDefault="00C3616E" w:rsidP="00CD053B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6128" behindDoc="0" locked="0" layoutInCell="1" allowOverlap="1" wp14:anchorId="2B7ACE34" wp14:editId="7DD95DA0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45720</wp:posOffset>
                  </wp:positionV>
                  <wp:extent cx="396000" cy="396000"/>
                  <wp:effectExtent l="0" t="0" r="10795" b="10795"/>
                  <wp:wrapNone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053B" w:rsidRPr="003A0E22">
              <w:rPr>
                <w:rFonts w:ascii="微软雅黑" w:eastAsia="微软雅黑" w:hAnsi="微软雅黑"/>
                <w:b/>
                <w:noProof/>
                <w:color w:val="0B628B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37D419A1" wp14:editId="51D1AD9F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DC10C" id="直线连接符 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4pt,23.8pt" to="314.2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&#13;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D54C85">
              <w:rPr>
                <w:rFonts w:ascii="微软雅黑" w:eastAsia="微软雅黑" w:hAnsi="微软雅黑" w:hint="eastAsia"/>
                <w:b/>
                <w:color w:val="0B628B"/>
              </w:rPr>
              <w:t>实习</w:t>
            </w:r>
            <w:r w:rsidR="00CD053B" w:rsidRPr="003A0E22">
              <w:rPr>
                <w:rFonts w:ascii="微软雅黑" w:eastAsia="微软雅黑" w:hAnsi="微软雅黑"/>
                <w:b/>
                <w:color w:val="0B628B"/>
              </w:rPr>
              <w:t>经历JOB EXPERIENCE</w:t>
            </w:r>
          </w:p>
          <w:p w:rsidR="00CD053B" w:rsidRPr="00775803" w:rsidRDefault="00D54C85" w:rsidP="00CD053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产品实习生</w:t>
            </w:r>
            <w:r w:rsidR="00CD053B" w:rsidRPr="00775803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r w:rsidR="002C5195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O</w:t>
            </w:r>
            <w:r w:rsidR="002C5195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ffice</w:t>
            </w:r>
            <w:r w:rsidR="00CD053B" w:rsidRPr="00775803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产品事业部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 2014.10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-至今</w:t>
            </w:r>
          </w:p>
          <w:p w:rsidR="00D54C85" w:rsidRPr="00D54C85" w:rsidRDefault="002C5195" w:rsidP="00D54C85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主要职责：O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ffice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视频移动客户端产品策划工作。</w:t>
            </w:r>
          </w:p>
          <w:p w:rsidR="00D54C85" w:rsidRPr="00D54C85" w:rsidRDefault="002C519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对竞品，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特别是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个人页面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进行SWOT分析。策划个人页改版方案，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并协调设计与技术实施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。改版后，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用户使用个人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页面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的频率上升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35%；</w:t>
            </w:r>
          </w:p>
          <w:p w:rsidR="00D54C85" w:rsidRDefault="002C519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编写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视频移动端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与今日头条、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红包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第三方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合作需求PRD，并跟进实施。活动期间App周下载量提高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4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0%，</w:t>
            </w:r>
            <w:r w:rsidR="00D54C85"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活跃用户提高5</w:t>
            </w:r>
            <w:r w:rsidR="00D54C85"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0%；</w:t>
            </w:r>
          </w:p>
          <w:p w:rsidR="002C5195" w:rsidRPr="00D54C85" w:rsidRDefault="002C519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直接在句尾回车增加能容。</w:t>
            </w:r>
          </w:p>
          <w:p w:rsidR="00CD053B" w:rsidRPr="002C5195" w:rsidRDefault="00D54C85" w:rsidP="002C5195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 w:rsidRPr="002C5195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项目策划</w:t>
            </w:r>
            <w:r w:rsidRPr="002C5195"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实习生</w:t>
            </w:r>
            <w:r w:rsidR="00CD053B" w:rsidRPr="002C5195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r w:rsidRPr="002C5195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>携程</w:t>
            </w:r>
            <w:r w:rsidRPr="002C5195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>业务事业部</w:t>
            </w:r>
            <w:r w:rsidR="00CD053B" w:rsidRPr="002C5195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Pr="002C5195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2014.4-2014.9</w:t>
            </w:r>
          </w:p>
          <w:p w:rsidR="00D54C85" w:rsidRDefault="00D54C85" w:rsidP="00CD053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主要职责：青少年海外交流及旅游项目策划和推广工作。</w:t>
            </w:r>
          </w:p>
          <w:p w:rsidR="00D54C85" w:rsidRDefault="00D54C8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深入了解目标市场，收集、分析行业数据，设计青少年国际交流产品；</w:t>
            </w:r>
          </w:p>
          <w:p w:rsidR="00D54C85" w:rsidRPr="00D54C85" w:rsidRDefault="00D54C8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分析流量数据结构，提供产品使用反馈，为技术部调整产品开发计划提供建议；</w:t>
            </w:r>
          </w:p>
          <w:p w:rsidR="00D54C85" w:rsidRDefault="00D54C8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设计客服后台的功能和流程框架，推动技术部完成开发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；</w:t>
            </w:r>
          </w:p>
          <w:p w:rsidR="00D54C85" w:rsidRDefault="00D54C85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运营社交网络账号，策划线上活动等。</w:t>
            </w:r>
          </w:p>
          <w:p w:rsidR="000F1ED3" w:rsidRPr="00D54C85" w:rsidRDefault="000F1ED3" w:rsidP="00D54C8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若要增加项目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，直接复制之前内容粘贴在新行修改。</w:t>
            </w:r>
          </w:p>
          <w:p w:rsidR="00F558B4" w:rsidRPr="003A0E22" w:rsidRDefault="00C3616E" w:rsidP="003A0E22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0B628B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7152" behindDoc="0" locked="0" layoutInCell="1" allowOverlap="1" wp14:anchorId="25FA24CA" wp14:editId="16E9BBC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95885</wp:posOffset>
                  </wp:positionV>
                  <wp:extent cx="396000" cy="396000"/>
                  <wp:effectExtent l="0" t="0" r="10795" b="10795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74AACA8B" wp14:editId="56ECBED9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295910</wp:posOffset>
                      </wp:positionV>
                      <wp:extent cx="934720" cy="0"/>
                      <wp:effectExtent l="0" t="0" r="3048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97E38" id="直线连接符 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23.3pt" to="312.75pt,2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&#13;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D54C85">
              <w:rPr>
                <w:rFonts w:ascii="微软雅黑" w:eastAsia="微软雅黑" w:hAnsi="微软雅黑" w:hint="eastAsia"/>
                <w:b/>
                <w:color w:val="0B628B"/>
              </w:rPr>
              <w:t>实践</w:t>
            </w:r>
            <w:r w:rsidR="00D54C85">
              <w:rPr>
                <w:rFonts w:ascii="微软雅黑" w:eastAsia="微软雅黑" w:hAnsi="微软雅黑"/>
                <w:b/>
                <w:color w:val="0B628B"/>
              </w:rPr>
              <w:t>经历PRACTICAL EXPERIENCE</w:t>
            </w:r>
          </w:p>
          <w:p w:rsidR="00290217" w:rsidRDefault="002C5195" w:rsidP="00290217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全国“O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ffice</w:t>
            </w:r>
            <w:r w:rsidR="00290217" w:rsidRPr="00290217"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高校联盟”菁英挑战赛商业策划大赛</w:t>
            </w:r>
            <w:r w:rsidR="00290217" w:rsidRPr="00775803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576A7E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2013.9-2013.12</w:t>
            </w:r>
          </w:p>
          <w:p w:rsidR="00290217" w:rsidRPr="00576A7E" w:rsidRDefault="00576A7E" w:rsidP="00290217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576A7E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全国</w:t>
            </w:r>
            <w:r w:rsidRPr="00576A7E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 xml:space="preserve">第三 </w:t>
            </w:r>
            <w:r w:rsidRPr="00576A7E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北京市</w:t>
            </w:r>
            <w:r w:rsidRPr="00576A7E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第一</w:t>
            </w:r>
          </w:p>
          <w:p w:rsidR="004537F5" w:rsidRPr="00576A7E" w:rsidRDefault="00576A7E" w:rsidP="00576A7E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576A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统计产品的数据和优势，为</w:t>
            </w:r>
            <w:r w:rsidRPr="00576A7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团队的产品设计和商业模式的搭建提供数据支持</w:t>
            </w:r>
          </w:p>
          <w:p w:rsidR="00576A7E" w:rsidRPr="00576A7E" w:rsidRDefault="00576A7E" w:rsidP="00576A7E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576A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完成商业广告文案的策划和广告海报的制作</w:t>
            </w:r>
          </w:p>
          <w:p w:rsidR="00576A7E" w:rsidRPr="00576A7E" w:rsidRDefault="00576A7E" w:rsidP="00576A7E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576A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作为</w:t>
            </w:r>
            <w:r w:rsidRPr="00576A7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主讲人，</w:t>
            </w:r>
            <w:r w:rsidRPr="00576A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带领</w:t>
            </w:r>
            <w:r w:rsidRPr="00576A7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最后的路演，并</w:t>
            </w:r>
            <w:r w:rsidRPr="00576A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解答</w:t>
            </w:r>
            <w:r w:rsidRPr="00576A7E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嘉宾问题。</w:t>
            </w:r>
          </w:p>
        </w:tc>
        <w:tc>
          <w:tcPr>
            <w:tcW w:w="3855" w:type="dxa"/>
            <w:shd w:val="clear" w:color="auto" w:fill="ECEDEF"/>
          </w:tcPr>
          <w:p w:rsidR="00F558B4" w:rsidRPr="0032313F" w:rsidRDefault="00DD5BBF" w:rsidP="0032313F">
            <w:pPr>
              <w:jc w:val="center"/>
              <w:rPr>
                <w:rFonts w:ascii="微软雅黑" w:eastAsia="微软雅黑" w:hAnsi="微软雅黑" w:hint="eastAsia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1217F40" wp14:editId="7104E788">
                  <wp:extent cx="1298829" cy="1855470"/>
                  <wp:effectExtent l="0" t="0" r="0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829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8B4" w:rsidRPr="003A0E22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5BC7DD9E" wp14:editId="3B443C0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 w:rsidR="0032313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3665164382</w:t>
            </w:r>
          </w:p>
          <w:p w:rsidR="00F558B4" w:rsidRDefault="00665338" w:rsidP="00E22CD1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32313F">
              <w:rPr>
                <w:rFonts w:ascii="微软雅黑" w:eastAsia="微软雅黑" w:hAnsi="微软雅黑"/>
                <w:noProof/>
                <w:color w:val="7F7F7F" w:themeColor="text1" w:themeTint="80"/>
                <w:sz w:val="16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3AAED9BA" wp14:editId="40BFB8D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137160</wp:posOffset>
                  </wp:positionV>
                  <wp:extent cx="264953" cy="264953"/>
                  <wp:effectExtent l="0" t="0" r="0" b="0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313F" w:rsidRPr="0032313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20"/>
              </w:rPr>
              <w:t>li</w:t>
            </w:r>
            <w:r w:rsidR="0032313F" w:rsidRPr="0032313F">
              <w:rPr>
                <w:rFonts w:ascii="微软雅黑" w:eastAsia="微软雅黑" w:hAnsi="微软雅黑"/>
                <w:color w:val="7F7F7F" w:themeColor="text1" w:themeTint="80"/>
                <w:sz w:val="16"/>
                <w:szCs w:val="20"/>
              </w:rPr>
              <w:t>yangyang_01@outlook.com</w:t>
            </w:r>
          </w:p>
          <w:p w:rsidR="00F558B4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3749C051" wp14:editId="63FE38C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江苏省</w:t>
            </w:r>
            <w:r w:rsidR="0032313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无锡市</w:t>
            </w:r>
          </w:p>
          <w:p w:rsidR="007C0A6A" w:rsidRPr="001E2C21" w:rsidRDefault="00150009" w:rsidP="007C0A6A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-74060</wp:posOffset>
                      </wp:positionH>
                      <wp:positionV relativeFrom="paragraph">
                        <wp:posOffset>540834</wp:posOffset>
                      </wp:positionV>
                      <wp:extent cx="2455481" cy="3667874"/>
                      <wp:effectExtent l="0" t="0" r="8890" b="1524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5481" cy="36678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3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50009" w:rsidRDefault="00150009" w:rsidP="00150009">
                                  <w:pPr>
                                    <w:tabs>
                                      <w:tab w:val="center" w:pos="880"/>
                                    </w:tabs>
                                    <w:spacing w:line="300" w:lineRule="exact"/>
                                    <w:ind w:leftChars="193" w:left="463" w:rightChars="73" w:right="175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0000" w:themeColor="text1"/>
                                      <w:sz w:val="21"/>
                                    </w:rPr>
                                    <w:t>机器学习</w:t>
                                  </w: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简单预测模型如SVM，De</w:t>
                                  </w:r>
                                  <w:r w:rsidRPr="007C0A6A"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cision tree, random forest; </w:t>
                                  </w: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数据预处理方法如nor</w:t>
                                  </w:r>
                                  <w:r w:rsidRPr="007C0A6A"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malization, scaling, PCA; </w:t>
                                  </w: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深度学习如CNN，DNN</w:t>
                                  </w:r>
                                </w:p>
                                <w:p w:rsidR="00150009" w:rsidRDefault="00150009" w:rsidP="00150009">
                                  <w:pPr>
                                    <w:tabs>
                                      <w:tab w:val="center" w:pos="880"/>
                                    </w:tabs>
                                    <w:spacing w:line="300" w:lineRule="exact"/>
                                    <w:ind w:leftChars="193" w:left="463" w:rightChars="73" w:right="175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IT相关课程：</w:t>
                                  </w: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数据库系统，数据结构，人机交互，网页开发，软件工程，大数据分析（H</w:t>
                                  </w:r>
                                  <w:r w:rsidRPr="007C0A6A"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adoop）</w:t>
                                  </w:r>
                                </w:p>
                                <w:p w:rsidR="00150009" w:rsidRDefault="00150009" w:rsidP="00150009">
                                  <w:pPr>
                                    <w:tabs>
                                      <w:tab w:val="center" w:pos="880"/>
                                    </w:tabs>
                                    <w:spacing w:line="300" w:lineRule="exact"/>
                                    <w:ind w:leftChars="193" w:left="463" w:rightChars="73" w:right="175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数学相关课程</w:t>
                                  </w: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：概率论，博弈论，凸优化</w:t>
                                  </w:r>
                                </w:p>
                                <w:p w:rsidR="00150009" w:rsidRPr="007C0A6A" w:rsidRDefault="00150009" w:rsidP="00150009">
                                  <w:pPr>
                                    <w:tabs>
                                      <w:tab w:val="center" w:pos="880"/>
                                    </w:tabs>
                                    <w:spacing w:line="300" w:lineRule="exact"/>
                                    <w:ind w:leftChars="193" w:left="463" w:rightChars="73" w:right="175"/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商科相关课程</w:t>
                                  </w:r>
                                  <w:r w:rsidRPr="007C0A6A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：商业模型分析，电子商务，商业风险管理，金融衍生品</w:t>
                                  </w:r>
                                </w:p>
                                <w:p w:rsidR="00150009" w:rsidRPr="007C0A6A" w:rsidRDefault="00150009" w:rsidP="00150009">
                                  <w:pPr>
                                    <w:tabs>
                                      <w:tab w:val="center" w:pos="880"/>
                                    </w:tabs>
                                    <w:spacing w:beforeLines="150" w:before="489" w:afterLines="100" w:after="326" w:line="300" w:lineRule="exact"/>
                                    <w:ind w:leftChars="193" w:left="463" w:rightChars="73" w:right="175"/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0009" w:rsidRDefault="00150009" w:rsidP="00150009">
                                  <w:pPr>
                                    <w:tabs>
                                      <w:tab w:val="center" w:pos="880"/>
                                    </w:tabs>
                                    <w:spacing w:beforeLines="150" w:before="489" w:afterLines="100" w:after="326" w:line="300" w:lineRule="exact"/>
                                    <w:ind w:leftChars="193" w:left="463" w:rightChars="73" w:right="175"/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0009" w:rsidRDefault="0015000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4" o:spid="_x0000_s1026" type="#_x0000_t202" style="position:absolute;left:0;text-align:left;margin-left:-5.85pt;margin-top:42.6pt;width:193.35pt;height:288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" fillcolor="#e2e2e3" strokeweight=".5pt">
                      <v:textbox>
                        <w:txbxContent>
                          <w:p w:rsidR="00150009" w:rsidRDefault="00150009" w:rsidP="00150009">
                            <w:pPr>
                              <w:tabs>
                                <w:tab w:val="center" w:pos="880"/>
                              </w:tabs>
                              <w:spacing w:line="300" w:lineRule="exact"/>
                              <w:ind w:leftChars="193" w:left="463" w:rightChars="73" w:right="175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0A6A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1"/>
                              </w:rPr>
                              <w:t>机器学习</w:t>
                            </w:r>
                            <w:r w:rsidRPr="007C0A6A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：</w:t>
                            </w:r>
                            <w:r w:rsidRPr="007C0A6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简单预测模型如SVM，De</w:t>
                            </w:r>
                            <w:r w:rsidRPr="007C0A6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cision tree, random forest; </w:t>
                            </w:r>
                            <w:r w:rsidRPr="007C0A6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数据预处理方法如nor</w:t>
                            </w:r>
                            <w:r w:rsidRPr="007C0A6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malization, scaling, PCA; </w:t>
                            </w:r>
                            <w:r w:rsidRPr="007C0A6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深度学习如CNN，DNN</w:t>
                            </w:r>
                          </w:p>
                          <w:p w:rsidR="00150009" w:rsidRDefault="00150009" w:rsidP="00150009">
                            <w:pPr>
                              <w:tabs>
                                <w:tab w:val="center" w:pos="880"/>
                              </w:tabs>
                              <w:spacing w:line="300" w:lineRule="exact"/>
                              <w:ind w:leftChars="193" w:left="463" w:rightChars="73" w:right="175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0A6A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IT相关课程：</w:t>
                            </w:r>
                            <w:r w:rsidRPr="007C0A6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数据库系统，数据结构，人机交互，网页开发，软件工程，大数据分析（H</w:t>
                            </w:r>
                            <w:r w:rsidRPr="007C0A6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adoop）</w:t>
                            </w:r>
                          </w:p>
                          <w:p w:rsidR="00150009" w:rsidRDefault="00150009" w:rsidP="00150009">
                            <w:pPr>
                              <w:tabs>
                                <w:tab w:val="center" w:pos="880"/>
                              </w:tabs>
                              <w:spacing w:line="300" w:lineRule="exact"/>
                              <w:ind w:leftChars="193" w:left="463" w:rightChars="73" w:right="175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0A6A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数学相关课程</w:t>
                            </w:r>
                            <w:r w:rsidRPr="007C0A6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：概率论，博弈论，凸优化</w:t>
                            </w:r>
                          </w:p>
                          <w:p w:rsidR="00150009" w:rsidRPr="007C0A6A" w:rsidRDefault="00150009" w:rsidP="00150009">
                            <w:pPr>
                              <w:tabs>
                                <w:tab w:val="center" w:pos="880"/>
                              </w:tabs>
                              <w:spacing w:line="300" w:lineRule="exact"/>
                              <w:ind w:leftChars="193" w:left="463" w:rightChars="73" w:right="175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0A6A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商科相关课程</w:t>
                            </w:r>
                            <w:r w:rsidRPr="007C0A6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：商业模型分析，电子商务，商业风险管理，金融衍生品</w:t>
                            </w:r>
                          </w:p>
                          <w:p w:rsidR="00150009" w:rsidRPr="007C0A6A" w:rsidRDefault="00150009" w:rsidP="00150009">
                            <w:pPr>
                              <w:tabs>
                                <w:tab w:val="center" w:pos="880"/>
                              </w:tabs>
                              <w:spacing w:beforeLines="150" w:before="489" w:afterLines="100" w:after="326" w:line="300" w:lineRule="exact"/>
                              <w:ind w:leftChars="193" w:left="463" w:rightChars="73" w:right="175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150009" w:rsidRDefault="00150009" w:rsidP="00150009">
                            <w:pPr>
                              <w:tabs>
                                <w:tab w:val="center" w:pos="880"/>
                              </w:tabs>
                              <w:spacing w:beforeLines="150" w:before="489" w:afterLines="100" w:after="326" w:line="300" w:lineRule="exact"/>
                              <w:ind w:leftChars="193" w:left="463" w:rightChars="73" w:right="175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150009" w:rsidRDefault="00150009"/>
                        </w:txbxContent>
                      </v:textbox>
                    </v:shape>
                  </w:pict>
                </mc:Fallback>
              </mc:AlternateContent>
            </w:r>
            <w:r w:rsidR="007C0A6A"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EAE402" wp14:editId="2739FF96">
                      <wp:simplePos x="0" y="0"/>
                      <wp:positionH relativeFrom="column">
                        <wp:posOffset>1930750</wp:posOffset>
                      </wp:positionH>
                      <wp:positionV relativeFrom="paragraph">
                        <wp:posOffset>407270</wp:posOffset>
                      </wp:positionV>
                      <wp:extent cx="308438" cy="0"/>
                      <wp:effectExtent l="0" t="0" r="9525" b="12700"/>
                      <wp:wrapNone/>
                      <wp:docPr id="12" name="直线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43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A9695" id="直线连接符 12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32.05pt" to="176.35pt,3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&#13;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7C0A6A">
              <w:rPr>
                <w:rFonts w:ascii="微软雅黑" w:eastAsia="微软雅黑" w:hAnsi="微软雅黑" w:hint="eastAsia"/>
                <w:b/>
                <w:color w:val="0B628B"/>
              </w:rPr>
              <w:t>主要课程</w:t>
            </w:r>
            <w:r w:rsidR="007C0A6A">
              <w:rPr>
                <w:rFonts w:ascii="微软雅黑" w:eastAsia="微软雅黑" w:hAnsi="微软雅黑"/>
                <w:b/>
                <w:color w:val="0B628B"/>
              </w:rPr>
              <w:t xml:space="preserve"> </w:t>
            </w:r>
            <w:r w:rsidR="007C0A6A" w:rsidRPr="007C0A6A">
              <w:rPr>
                <w:rFonts w:ascii="微软雅黑" w:eastAsia="微软雅黑" w:hAnsi="微软雅黑" w:hint="eastAsia"/>
                <w:b/>
                <w:color w:val="0B628B"/>
                <w:sz w:val="16"/>
              </w:rPr>
              <w:t>M</w:t>
            </w:r>
            <w:r w:rsidR="007C0A6A" w:rsidRPr="007C0A6A">
              <w:rPr>
                <w:rFonts w:ascii="微软雅黑" w:eastAsia="微软雅黑" w:hAnsi="微软雅黑"/>
                <w:b/>
                <w:color w:val="0B628B"/>
                <w:sz w:val="16"/>
              </w:rPr>
              <w:t>AIN COURSES</w:t>
            </w:r>
          </w:p>
          <w:p w:rsidR="007C0A6A" w:rsidRDefault="007C0A6A" w:rsidP="007C0A6A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7C0A6A">
              <w:rPr>
                <w:rFonts w:ascii="微软雅黑" w:eastAsia="微软雅黑" w:hAnsi="微软雅黑" w:hint="eastAsia"/>
                <w:b/>
                <w:color w:val="000000" w:themeColor="text1"/>
                <w:sz w:val="21"/>
              </w:rPr>
              <w:t>机器学习</w:t>
            </w:r>
            <w:r w:rsidRPr="007C0A6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：</w:t>
            </w:r>
            <w:r w:rsidRPr="007C0A6A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简单预测模型如SVM，De</w:t>
            </w:r>
            <w:r w:rsidRPr="007C0A6A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cision tree, random forest; </w:t>
            </w:r>
            <w:r w:rsidRPr="007C0A6A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数据预处理方法如nor</w:t>
            </w:r>
            <w:r w:rsidRPr="007C0A6A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malization, scaling, PCA; </w:t>
            </w:r>
            <w:r w:rsidRPr="007C0A6A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深度学习如CNN，DNN</w:t>
            </w:r>
          </w:p>
          <w:p w:rsidR="007C0A6A" w:rsidRDefault="007C0A6A" w:rsidP="007C0A6A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7C0A6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IT相关课程：</w:t>
            </w:r>
            <w:r w:rsidRPr="007C0A6A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数据库系统，数据结构，人机交互，网页开发，软件工程，大数据分析（H</w:t>
            </w:r>
            <w:r w:rsidRPr="007C0A6A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adoop）</w:t>
            </w:r>
          </w:p>
          <w:p w:rsidR="007C0A6A" w:rsidRPr="007C0A6A" w:rsidRDefault="007C0A6A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7C0A6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数学相关课程</w:t>
            </w:r>
            <w:r w:rsidRPr="007C0A6A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：概率论，博弈论，凸优化</w:t>
            </w:r>
          </w:p>
          <w:p w:rsidR="007C0A6A" w:rsidRPr="007C0A6A" w:rsidRDefault="007C0A6A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  <w:r w:rsidRPr="007C0A6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商科相关课程</w:t>
            </w:r>
            <w:r w:rsidRPr="007C0A6A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：商业模型分析，电子商务，商业风险管理，金融衍生品</w:t>
            </w:r>
          </w:p>
          <w:p w:rsidR="00F558B4" w:rsidRPr="001E2C21" w:rsidRDefault="00F558B4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17556E" wp14:editId="263554C6">
                      <wp:simplePos x="0" y="0"/>
                      <wp:positionH relativeFrom="column">
                        <wp:posOffset>1152133</wp:posOffset>
                      </wp:positionH>
                      <wp:positionV relativeFrom="paragraph">
                        <wp:posOffset>202187</wp:posOffset>
                      </wp:positionV>
                      <wp:extent cx="993942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E7A5F" id="直线连接符 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pt,15.9pt" to="168.9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&#13;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576A7E">
              <w:rPr>
                <w:rFonts w:ascii="微软雅黑" w:eastAsia="微软雅黑" w:hAnsi="微软雅黑"/>
                <w:b/>
                <w:color w:val="0B628B"/>
              </w:rPr>
              <w:t>技能</w:t>
            </w:r>
            <w:r w:rsidRPr="007C0A6A">
              <w:rPr>
                <w:rFonts w:ascii="微软雅黑" w:eastAsia="微软雅黑" w:hAnsi="微软雅黑"/>
                <w:b/>
                <w:color w:val="0B628B"/>
                <w:sz w:val="16"/>
              </w:rPr>
              <w:t>SKILLS</w:t>
            </w:r>
          </w:p>
          <w:p w:rsidR="00F558B4" w:rsidRPr="00106DA5" w:rsidRDefault="00106DA5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ython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</w:t>
            </w: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634F87B" wp14:editId="492D57AE">
                      <wp:extent cx="1164105" cy="1"/>
                      <wp:effectExtent l="0" t="38100" r="29845" b="38100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1164105" cy="1"/>
                                <a:chOff x="15233" y="2371"/>
                                <a:chExt cx="1981290" cy="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33" y="2371"/>
                                  <a:ext cx="198129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 flipV="1">
                                  <a:off x="23377" y="2372"/>
                                  <a:ext cx="1792962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077ADD" id="组 17" o:spid="_x0000_s1026" style="width:91.65pt;height:0;flip:y;mso-position-horizontal-relative:char;mso-position-vertical-relative:line" coordorigin="152,23" coordsize="1981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">
                      <v:line id="直线连接符 15" o:spid="_x0000_s1027" style="position:absolute;flip:y;visibility:visible;mso-wrap-style:square" from="152,23" to="19965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" strokecolor="#bfbfbf [2412]" strokeweight="6pt">
                        <v:stroke joinstyle="miter"/>
                      </v:line>
                      <v:line id="直线连接符 16" o:spid="_x0000_s1028" style="position:absolute;flip:y;visibility:visible;mso-wrap-style:square" from="233,23" to="18163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&#13;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558B4" w:rsidRPr="00AF3024" w:rsidRDefault="00106DA5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J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ava</w:t>
            </w:r>
            <w:r w:rsidR="007C0A6A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 </w:t>
            </w: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C71E351" wp14:editId="282A6415">
                      <wp:extent cx="1127473" cy="0"/>
                      <wp:effectExtent l="0" t="38100" r="41275" b="38100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7473" cy="0"/>
                                <a:chOff x="340568" y="2354"/>
                                <a:chExt cx="1421344" cy="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366459" y="2354"/>
                                  <a:ext cx="139545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340568" y="2354"/>
                                  <a:ext cx="90664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CD8FB" id="组 18" o:spid="_x0000_s1026" style="width:88.8pt;height:0;mso-position-horizontal-relative:char;mso-position-vertical-relative:line" coordorigin="3405,23" coordsize="1421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">
                      <v:line id="直线连接符 19" o:spid="_x0000_s1027" style="position:absolute;visibility:visible;mso-wrap-style:square" from="3664,23" to="17619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" strokecolor="#bfbfbf [2412]" strokeweight="6pt">
                        <v:stroke joinstyle="miter"/>
                      </v:line>
                      <v:line id="直线连接符 20" o:spid="_x0000_s1028" style="position:absolute;visibility:visible;mso-wrap-style:square" from="3405,23" to="12472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&#13;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558B4" w:rsidRPr="00AF3024" w:rsidRDefault="00106DA5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R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.      </w:t>
            </w: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F1695B1" wp14:editId="70795155">
                      <wp:extent cx="1164421" cy="0"/>
                      <wp:effectExtent l="0" t="38100" r="29845" b="38100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4421" cy="0"/>
                                <a:chOff x="15233" y="2386"/>
                                <a:chExt cx="1625070" cy="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15234" y="2386"/>
                                  <a:ext cx="1625069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15233" y="2386"/>
                                  <a:ext cx="80296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45ACEC" id="组 21" o:spid="_x0000_s1026" style="width:91.7pt;height:0;mso-position-horizontal-relative:char;mso-position-vertical-relative:line" coordorigin="152,23" coordsize="1625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">
                      <v:line id="直线连接符 22" o:spid="_x0000_s1027" style="position:absolute;visibility:visible;mso-wrap-style:square" from="152,23" to="16403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" strokecolor="#bfbfbf [2412]" strokeweight="6pt">
                        <v:stroke joinstyle="miter"/>
                      </v:line>
                      <v:line id="直线连接符 23" o:spid="_x0000_s1028" style="position:absolute;visibility:visible;mso-wrap-style:square" from="152,23" to="8181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&#13;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558B4" w:rsidRPr="00AF3024" w:rsidRDefault="00106DA5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ySQL </w:t>
            </w: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C0F0E23" wp14:editId="689E5058">
                      <wp:extent cx="1164105" cy="1"/>
                      <wp:effectExtent l="0" t="38100" r="29845" b="38100"/>
                      <wp:docPr id="4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1164105" cy="1"/>
                                <a:chOff x="15233" y="2371"/>
                                <a:chExt cx="1981290" cy="1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6" name="直线连接符 6"/>
                              <wps:cNvCnPr/>
                              <wps:spPr>
                                <a:xfrm flipV="1">
                                  <a:off x="15233" y="2371"/>
                                  <a:ext cx="198129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线连接符 7"/>
                              <wps:cNvCnPr/>
                              <wps:spPr>
                                <a:xfrm flipV="1">
                                  <a:off x="23379" y="2372"/>
                                  <a:ext cx="761259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2509A" id="组 17" o:spid="_x0000_s1026" style="width:91.65pt;height:0;flip:y;mso-position-horizontal-relative:char;mso-position-vertical-relative:line" coordorigin="152,23" coordsize="1981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">
                      <v:line id="直线连接符 6" o:spid="_x0000_s1027" style="position:absolute;flip:y;visibility:visible;mso-wrap-style:square" from="152,23" to="19965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" strokecolor="#bfbfbf [2412]" strokeweight="6pt">
                        <v:stroke joinstyle="miter"/>
                      </v:line>
                      <v:line id="直线连接符 7" o:spid="_x0000_s1028" style="position:absolute;flip:y;visibility:visible;mso-wrap-style:square" from="233,23" to="7846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&#13;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558B4" w:rsidRPr="00576A7E" w:rsidRDefault="00576A7E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C08DE5" wp14:editId="2C1055B8">
                      <wp:simplePos x="0" y="0"/>
                      <wp:positionH relativeFrom="column">
                        <wp:posOffset>1245355</wp:posOffset>
                      </wp:positionH>
                      <wp:positionV relativeFrom="paragraph">
                        <wp:posOffset>419849</wp:posOffset>
                      </wp:positionV>
                      <wp:extent cx="995076" cy="0"/>
                      <wp:effectExtent l="0" t="0" r="8255" b="127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507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9D7A6" id="直线连接符 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33.05pt" to="176.4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" strokecolor="#a5a5a5 [209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荣誉</w:t>
            </w:r>
            <w:r w:rsidRPr="007C0A6A">
              <w:rPr>
                <w:rFonts w:ascii="微软雅黑" w:eastAsia="微软雅黑" w:hAnsi="微软雅黑"/>
                <w:b/>
                <w:color w:val="0B628B"/>
                <w:sz w:val="16"/>
              </w:rPr>
              <w:t>A</w:t>
            </w:r>
            <w:r w:rsidR="00AF3024" w:rsidRPr="007C0A6A">
              <w:rPr>
                <w:rFonts w:ascii="微软雅黑" w:eastAsia="微软雅黑" w:hAnsi="微软雅黑" w:hint="eastAsia"/>
                <w:b/>
                <w:color w:val="0B628B"/>
                <w:sz w:val="16"/>
              </w:rPr>
              <w:t>WARDS</w:t>
            </w:r>
          </w:p>
          <w:p w:rsidR="00F558B4" w:rsidRPr="00AF3024" w:rsidRDefault="00576A7E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2014</w:t>
            </w:r>
            <w:r w:rsidR="00AF3024"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="00AF3024"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校级优秀学生干事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院级优秀学生干事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优秀学习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奖学金三等奖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2013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优秀团支书</w:t>
            </w:r>
          </w:p>
          <w:p w:rsidR="00AF3024" w:rsidRPr="00F558B4" w:rsidRDefault="00AF3024" w:rsidP="00AF3024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2012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全国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数学建模比赛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二等奖</w:t>
            </w:r>
          </w:p>
        </w:tc>
      </w:tr>
    </w:tbl>
    <w:p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JhengHei"/>
    <w:panose1 w:val="020B0604020202020204"/>
    <w:charset w:val="88"/>
    <w:family w:val="auto"/>
    <w:pitch w:val="variable"/>
    <w:sig w:usb0="80000287" w:usb1="28CF3C52" w:usb2="00000016" w:usb3="00000000" w:csb0="001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8683E"/>
    <w:multiLevelType w:val="hybridMultilevel"/>
    <w:tmpl w:val="2D4295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66933"/>
    <w:multiLevelType w:val="hybridMultilevel"/>
    <w:tmpl w:val="48B8383E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3F"/>
    <w:rsid w:val="0002656A"/>
    <w:rsid w:val="000F1ED3"/>
    <w:rsid w:val="00106DA5"/>
    <w:rsid w:val="00150009"/>
    <w:rsid w:val="00161F8D"/>
    <w:rsid w:val="001E2C21"/>
    <w:rsid w:val="00226F90"/>
    <w:rsid w:val="002843FC"/>
    <w:rsid w:val="00290217"/>
    <w:rsid w:val="002C5195"/>
    <w:rsid w:val="002F6598"/>
    <w:rsid w:val="0032313F"/>
    <w:rsid w:val="00346D9D"/>
    <w:rsid w:val="003A0E22"/>
    <w:rsid w:val="00422651"/>
    <w:rsid w:val="004537F5"/>
    <w:rsid w:val="00475A47"/>
    <w:rsid w:val="004C175F"/>
    <w:rsid w:val="00576A7E"/>
    <w:rsid w:val="00665338"/>
    <w:rsid w:val="00685C9E"/>
    <w:rsid w:val="006D6B3A"/>
    <w:rsid w:val="006D7E3D"/>
    <w:rsid w:val="00775803"/>
    <w:rsid w:val="007A5F24"/>
    <w:rsid w:val="007C0A6A"/>
    <w:rsid w:val="007D67ED"/>
    <w:rsid w:val="008031F0"/>
    <w:rsid w:val="008E3894"/>
    <w:rsid w:val="00942C51"/>
    <w:rsid w:val="00993A11"/>
    <w:rsid w:val="009B5257"/>
    <w:rsid w:val="00AF3024"/>
    <w:rsid w:val="00B03249"/>
    <w:rsid w:val="00C3616E"/>
    <w:rsid w:val="00C366D9"/>
    <w:rsid w:val="00CB4071"/>
    <w:rsid w:val="00CD00A6"/>
    <w:rsid w:val="00CD053B"/>
    <w:rsid w:val="00D54C85"/>
    <w:rsid w:val="00D67256"/>
    <w:rsid w:val="00DA5DCA"/>
    <w:rsid w:val="00DD5BBF"/>
    <w:rsid w:val="00DD70BF"/>
    <w:rsid w:val="00E22CD1"/>
    <w:rsid w:val="00E86A3A"/>
    <w:rsid w:val="00EA1339"/>
    <w:rsid w:val="00F379CE"/>
    <w:rsid w:val="00F44B45"/>
    <w:rsid w:val="00F5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81C1"/>
  <w15:chartTrackingRefBased/>
  <w15:docId w15:val="{142CE964-755A-E448-9779-98003ABC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yangyang/Downloads/TF9639247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302708-32CE-2842-8240-0A8DC8BB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TF96392473.dotx</Template>
  <TotalTime>41</TotalTime>
  <Pages>2</Pages>
  <Words>168</Words>
  <Characters>959</Characters>
  <Application>Microsoft Office Word</Application>
  <DocSecurity>0</DocSecurity>
  <Lines>7</Lines>
  <Paragraphs>2</Paragraphs>
  <ScaleCrop>false</ScaleCrop>
  <Company>Microsoft IT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李阳阳</dc:creator>
  <cp:keywords/>
  <dc:description/>
  <cp:lastModifiedBy>李 阳阳</cp:lastModifiedBy>
  <cp:revision>1</cp:revision>
  <cp:lastPrinted>2015-11-24T03:17:00Z</cp:lastPrinted>
  <dcterms:created xsi:type="dcterms:W3CDTF">2019-03-16T14:54:00Z</dcterms:created>
  <dcterms:modified xsi:type="dcterms:W3CDTF">2019-03-16T16:49:00Z</dcterms:modified>
</cp:coreProperties>
</file>